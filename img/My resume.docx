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4B2BCC" w:rsidP="004B2BC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231140</wp:posOffset>
                  </wp:positionV>
                  <wp:extent cx="2390775" cy="2562225"/>
                  <wp:effectExtent l="0" t="0" r="28575" b="9525"/>
                  <wp:wrapSquare wrapText="bothSides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4B2BCC" w:rsidP="001B2ABD">
            <w:pPr>
              <w:pStyle w:val="Title"/>
            </w:pPr>
            <w:r>
              <w:t>ALICHA VICTOR ESHEULIM</w:t>
            </w:r>
          </w:p>
          <w:p w:rsidR="001B2ABD" w:rsidRDefault="004B2BCC" w:rsidP="004B2BCC">
            <w:pPr>
              <w:pStyle w:val="Subtitle"/>
            </w:pPr>
            <w:r w:rsidRPr="000B4420">
              <w:rPr>
                <w:spacing w:val="15"/>
                <w:w w:val="88"/>
              </w:rPr>
              <w:t>Web Develope</w:t>
            </w:r>
            <w:r w:rsidRPr="000B4420">
              <w:rPr>
                <w:spacing w:val="45"/>
                <w:w w:val="88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10391B9ACF544E528E03CEFC755B629F"/>
              </w:placeholder>
              <w:temporary/>
              <w:showingPlcHdr/>
              <w15:appearance w15:val="hidden"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C4602E" w:rsidRPr="00C4602E" w:rsidRDefault="00C4602E" w:rsidP="00C4602E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</w:pPr>
            <w:r w:rsidRPr="00C4602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  <w:t xml:space="preserve">Knowledgeable Web Developer with advanced coding abilities and enthusiasm for new enhancements. Expert in building high-performing, scalable well structures for today and future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  <w:t>client needs. Advanced in Web and Web App Development</w:t>
            </w:r>
            <w:r w:rsidRPr="00C4602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  <w:t xml:space="preserve"> programming languages.</w:t>
            </w:r>
          </w:p>
          <w:p w:rsidR="00C4602E" w:rsidRPr="00C4602E" w:rsidRDefault="00C4602E" w:rsidP="00C4602E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</w:pPr>
            <w:r w:rsidRPr="00C4602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  <w:t>Talented Web development professional with expertise in robust prog</w:t>
            </w:r>
            <w:r w:rsidR="001478F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  <w:t xml:space="preserve">ramming languages such as java, </w:t>
            </w:r>
            <w:proofErr w:type="spellStart"/>
            <w:r w:rsidR="001478F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  <w:t>javascript</w:t>
            </w:r>
            <w:proofErr w:type="spellEnd"/>
            <w:r w:rsidR="001478F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  <w:t xml:space="preserve"> and python</w:t>
            </w:r>
            <w:r w:rsidRPr="00C4602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US"/>
              </w:rPr>
              <w:t>. Deliver high-quality designs based on client specifications. Manage projects smoothly to accomplish customer objectives.</w:t>
            </w:r>
          </w:p>
          <w:p w:rsidR="00036450" w:rsidRDefault="00C4602E" w:rsidP="00C4602E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Current student working toward my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B.Sc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in Computer Science and looking for an opportunity.</w:t>
            </w:r>
          </w:p>
          <w:p w:rsidR="00036450" w:rsidRDefault="00036450" w:rsidP="00036450"/>
          <w:sdt>
            <w:sdtPr>
              <w:id w:val="-1954003311"/>
              <w:placeholder>
                <w:docPart w:val="25FF9C796CDA4ED79DF30F73F1CC3E92"/>
              </w:placeholder>
              <w:temporary/>
              <w:showingPlcHdr/>
              <w15:appearance w15:val="hidden"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C275CC30A4B4248B2C02A81A36E868E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8F5100" w:rsidP="004D3011">
            <w:r>
              <w:t>09037201808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BF0A0D1DAA5A4D049B093D719BEFEE23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8F5100" w:rsidP="004D3011">
            <w:r>
              <w:t>eshubuntu.github.io</w:t>
            </w:r>
          </w:p>
          <w:p w:rsidR="004D3011" w:rsidRDefault="004D3011" w:rsidP="004D3011"/>
          <w:sdt>
            <w:sdtPr>
              <w:id w:val="-240260293"/>
              <w:placeholder>
                <w:docPart w:val="56C2CEFC6F0E4A20A445F9EB162833D0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8F5100" w:rsidP="004D3011">
            <w:pPr>
              <w:rPr>
                <w:rStyle w:val="Hyperlink"/>
              </w:rPr>
            </w:pPr>
            <w:r>
              <w:t>alivyktor@gmail.com</w:t>
            </w:r>
          </w:p>
          <w:sdt>
            <w:sdtPr>
              <w:id w:val="-1444214663"/>
              <w:placeholder>
                <w:docPart w:val="B2E5EDEF0F8D40859BA7F99341283C1B"/>
              </w:placeholder>
              <w:temporary/>
              <w:showingPlcHdr/>
              <w15:appearance w15:val="hidden"/>
            </w:sdt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48068E" w:rsidP="004D3011">
            <w:r>
              <w:t>Singing</w:t>
            </w:r>
          </w:p>
          <w:p w:rsidR="004D3011" w:rsidRDefault="0048068E" w:rsidP="004D3011">
            <w:r>
              <w:t>Playing Football</w:t>
            </w:r>
          </w:p>
          <w:p w:rsidR="004D3011" w:rsidRDefault="0048068E" w:rsidP="004D3011">
            <w:r>
              <w:t>Video games</w:t>
            </w:r>
          </w:p>
          <w:p w:rsidR="004D3011" w:rsidRPr="004D3011" w:rsidRDefault="0048068E" w:rsidP="0048068E">
            <w:r>
              <w:t>Travelling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197B9EDA5704092A657DF25065620F8"/>
              </w:placeholder>
              <w:temporary/>
              <w:showingPlcHdr/>
              <w15:appearance w15:val="hidden"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4B2BCC" w:rsidP="00B359E4">
            <w:pPr>
              <w:pStyle w:val="Heading4"/>
            </w:pPr>
            <w:r>
              <w:t>CROSS RIVER UNIVERSITY OF TECHNOLOGY (CRUTECH)</w:t>
            </w:r>
          </w:p>
          <w:p w:rsidR="00036450" w:rsidRPr="00B359E4" w:rsidRDefault="00C4602E" w:rsidP="00B359E4">
            <w:pPr>
              <w:pStyle w:val="Date"/>
            </w:pPr>
            <w:sdt>
              <w:sdtPr>
                <w:id w:val="201059472"/>
                <w:placeholder>
                  <w:docPart w:val="56FF0DB3BD3F4CE0B4EFCBBF6C03D88D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</w:t>
            </w:r>
            <w:r w:rsidR="003519FA">
              <w:t xml:space="preserve">2018 </w:t>
            </w:r>
            <w:r w:rsidR="00036450" w:rsidRPr="00B359E4">
              <w:t xml:space="preserve">- </w:t>
            </w:r>
            <w:sdt>
              <w:sdtPr>
                <w:id w:val="-1419934752"/>
                <w:placeholder>
                  <w:docPart w:val="B9021252B165464698838BD75D5E7D29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[To]</w:t>
                </w:r>
              </w:sdtContent>
            </w:sdt>
            <w:r w:rsidR="003519FA">
              <w:t xml:space="preserve"> 2021</w:t>
            </w:r>
          </w:p>
          <w:p w:rsidR="004D3011" w:rsidRDefault="00036450" w:rsidP="00036450">
            <w:r w:rsidRPr="00036450">
              <w:t>[</w:t>
            </w:r>
            <w:r w:rsidR="003519FA">
              <w:t xml:space="preserve">Course Of Study: Computer Science, Bachelor Of Science. </w:t>
            </w:r>
            <w:r w:rsidR="008F5100">
              <w:t>Pending Certification</w:t>
            </w:r>
            <w:r w:rsidRPr="00036450">
              <w:t>.]</w:t>
            </w:r>
          </w:p>
          <w:p w:rsidR="00036450" w:rsidRDefault="00036450" w:rsidP="00036450"/>
          <w:p w:rsidR="00036450" w:rsidRPr="00B359E4" w:rsidRDefault="003519FA" w:rsidP="00B359E4">
            <w:pPr>
              <w:pStyle w:val="Heading4"/>
            </w:pPr>
            <w:r>
              <w:t>Community Technical Colle</w:t>
            </w:r>
            <w:r w:rsidR="008F5100">
              <w:t>ge</w:t>
            </w:r>
          </w:p>
          <w:p w:rsidR="00036450" w:rsidRPr="00B359E4" w:rsidRDefault="00C4602E" w:rsidP="00B359E4">
            <w:pPr>
              <w:pStyle w:val="Date"/>
            </w:pPr>
            <w:sdt>
              <w:sdtPr>
                <w:id w:val="-2093458329"/>
                <w:placeholder>
                  <w:docPart w:val="283F3FF8DAE640C9AAB37CC1BDED7999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[Dates From]</w:t>
                </w:r>
              </w:sdtContent>
            </w:sdt>
            <w:r w:rsidR="002247A4">
              <w:t>2008</w:t>
            </w:r>
            <w:r w:rsidR="00036450" w:rsidRPr="00B359E4">
              <w:t xml:space="preserve"> - </w:t>
            </w:r>
            <w:sdt>
              <w:sdtPr>
                <w:id w:val="856245324"/>
                <w:placeholder>
                  <w:docPart w:val="8CDAE0C47AF44F6E976F1A2B319DBE0C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[To]</w:t>
                </w:r>
              </w:sdtContent>
            </w:sdt>
            <w:r w:rsidR="002247A4">
              <w:t>2014</w:t>
            </w:r>
          </w:p>
          <w:p w:rsidR="00036450" w:rsidRDefault="0068518C" w:rsidP="00036450">
            <w:r>
              <w:t>[Couse Of Study: Applied Electronics , NABTEB TRADE TEST]</w:t>
            </w:r>
          </w:p>
          <w:sdt>
            <w:sdtPr>
              <w:id w:val="1001553383"/>
              <w:placeholder>
                <w:docPart w:val="9CC507D13ECC4A47B2BE56639E30A846"/>
              </w:placeholder>
              <w:temporary/>
              <w:showingPlcHdr/>
              <w15:appearance w15:val="hidden"/>
            </w:sdtPr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68518C" w:rsidP="00B359E4">
            <w:pPr>
              <w:pStyle w:val="Heading4"/>
              <w:rPr>
                <w:bCs/>
              </w:rPr>
            </w:pPr>
            <w:r>
              <w:t xml:space="preserve">A-Tech Developers  </w:t>
            </w:r>
            <w:r w:rsidR="00036450">
              <w:t xml:space="preserve"> </w:t>
            </w:r>
            <w:r w:rsidR="00036450" w:rsidRPr="00036450">
              <w:t xml:space="preserve"> </w:t>
            </w:r>
            <w:r w:rsidR="008B6015">
              <w:t>[Front – End Developer]</w:t>
            </w:r>
          </w:p>
          <w:p w:rsidR="00036450" w:rsidRPr="00036450" w:rsidRDefault="00C4602E" w:rsidP="00B359E4">
            <w:pPr>
              <w:pStyle w:val="Date"/>
            </w:pPr>
            <w:sdt>
              <w:sdtPr>
                <w:id w:val="157580464"/>
                <w:placeholder>
                  <w:docPart w:val="B54746F1539C447AB462B0487E91A6FC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[Dates From]</w:t>
                </w:r>
              </w:sdtContent>
            </w:sdt>
            <w:r w:rsidR="00F962A7">
              <w:t xml:space="preserve"> 2017</w:t>
            </w:r>
            <w:r w:rsidR="0068518C">
              <w:t xml:space="preserve"> </w:t>
            </w:r>
            <w:r w:rsidR="00036450" w:rsidRPr="00036450">
              <w:t>–</w:t>
            </w:r>
            <w:r w:rsidR="0068518C">
              <w:t xml:space="preserve"> </w:t>
            </w:r>
            <w:sdt>
              <w:sdtPr>
                <w:id w:val="-1101104884"/>
                <w:placeholder>
                  <w:docPart w:val="B4C2D3E059F04E3ABEEA97E8D7E2AF3C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[To]</w:t>
                </w:r>
              </w:sdtContent>
            </w:sdt>
            <w:r w:rsidR="0068518C">
              <w:t xml:space="preserve"> 2020</w:t>
            </w:r>
          </w:p>
          <w:p w:rsidR="00F962A7" w:rsidRDefault="00F962A7" w:rsidP="00036450">
            <w:r>
              <w:t xml:space="preserve">Front – End developer that designed web pages for customers </w:t>
            </w:r>
          </w:p>
          <w:p w:rsidR="00036450" w:rsidRDefault="00F962A7" w:rsidP="00036450">
            <w:r>
              <w:t>View and better functionality.</w:t>
            </w:r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F962A7" w:rsidP="00B359E4">
            <w:pPr>
              <w:pStyle w:val="Heading4"/>
              <w:rPr>
                <w:bCs/>
              </w:rPr>
            </w:pPr>
            <w:r>
              <w:t>KC Gaming Network</w:t>
            </w:r>
            <w:r w:rsidRPr="004D3011">
              <w:t xml:space="preserve"> [</w:t>
            </w:r>
            <w:r>
              <w:t>APP TESTING]</w:t>
            </w:r>
          </w:p>
          <w:p w:rsidR="004D3011" w:rsidRPr="004D3011" w:rsidRDefault="00C4602E" w:rsidP="00B359E4">
            <w:pPr>
              <w:pStyle w:val="Date"/>
            </w:pPr>
            <w:sdt>
              <w:sdtPr>
                <w:id w:val="1427539568"/>
                <w:placeholder>
                  <w:docPart w:val="2A575B35CF1A4E518EE66510044238AB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[Dates From]</w:t>
                </w:r>
              </w:sdtContent>
            </w:sdt>
            <w:r w:rsidR="00F962A7">
              <w:t xml:space="preserve">2019 </w:t>
            </w:r>
            <w:r w:rsidR="004D3011" w:rsidRPr="004D3011">
              <w:t>–</w:t>
            </w:r>
            <w:r w:rsidR="00F962A7">
              <w:t xml:space="preserve"> </w:t>
            </w:r>
            <w:sdt>
              <w:sdtPr>
                <w:id w:val="-1046213544"/>
                <w:placeholder>
                  <w:docPart w:val="F4E8B352589D43C3B1B1707FDA62E34A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[To]</w:t>
                </w:r>
              </w:sdtContent>
            </w:sdt>
            <w:r w:rsidR="00F962A7">
              <w:t xml:space="preserve"> 2020</w:t>
            </w:r>
          </w:p>
          <w:p w:rsidR="004D3011" w:rsidRPr="004D3011" w:rsidRDefault="00F962A7" w:rsidP="004D3011">
            <w:r>
              <w:t>Testing of apps created by software engineers and review writing for new technologies and better creation.</w:t>
            </w:r>
          </w:p>
          <w:p w:rsidR="004D3011" w:rsidRDefault="004D3011" w:rsidP="00036450"/>
          <w:p w:rsidR="004D3011" w:rsidRPr="004D3011" w:rsidRDefault="00F962A7" w:rsidP="00B359E4">
            <w:pPr>
              <w:pStyle w:val="Heading4"/>
              <w:rPr>
                <w:bCs/>
              </w:rPr>
            </w:pPr>
            <w:r>
              <w:t>A-Tech Developers</w:t>
            </w:r>
            <w:r w:rsidR="004D3011" w:rsidRPr="004D3011">
              <w:t xml:space="preserve"> </w:t>
            </w:r>
            <w:r>
              <w:t>[Back-End Developer]</w:t>
            </w:r>
          </w:p>
          <w:p w:rsidR="004D3011" w:rsidRPr="004D3011" w:rsidRDefault="00C4602E" w:rsidP="00B359E4">
            <w:pPr>
              <w:pStyle w:val="Date"/>
            </w:pPr>
            <w:sdt>
              <w:sdtPr>
                <w:id w:val="-1949918139"/>
                <w:placeholder>
                  <w:docPart w:val="A48B00FD5B024664860EC4EE05D2618F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[Dates From]</w:t>
                </w:r>
              </w:sdtContent>
            </w:sdt>
            <w:r w:rsidR="00F962A7">
              <w:t xml:space="preserve"> 2018 </w:t>
            </w:r>
            <w:r w:rsidR="004D3011" w:rsidRPr="004D3011">
              <w:t>–</w:t>
            </w:r>
            <w:r w:rsidR="00F962A7">
              <w:t xml:space="preserve"> </w:t>
            </w:r>
            <w:sdt>
              <w:sdtPr>
                <w:id w:val="1482970291"/>
                <w:placeholder>
                  <w:docPart w:val="23233E6E2F68431DBB6DDBC7239C00D1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[To]</w:t>
                </w:r>
              </w:sdtContent>
            </w:sdt>
            <w:r w:rsidR="00F962A7">
              <w:t xml:space="preserve"> 2021</w:t>
            </w:r>
          </w:p>
          <w:p w:rsidR="004D3011" w:rsidRPr="004D3011" w:rsidRDefault="00F962A7" w:rsidP="004D3011">
            <w:r>
              <w:t>Creating back-end channels for developed front-end websites and web-apps through new coding languages for a better optimization.</w:t>
            </w:r>
          </w:p>
          <w:p w:rsidR="004D3011" w:rsidRDefault="004D3011" w:rsidP="00036450"/>
          <w:sdt>
            <w:sdtPr>
              <w:id w:val="1669594239"/>
              <w:placeholder>
                <w:docPart w:val="DD7042486883420D8EAEBEFFB53A9465"/>
              </w:placeholder>
              <w:temporary/>
              <w:showingPlcHdr/>
              <w15:appearance w15:val="hidden"/>
            </w:sdtPr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bookmarkStart w:id="0" w:name="_GoBack"/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4552950" cy="138112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bookmarkEnd w:id="0"/>
          </w:p>
        </w:tc>
      </w:tr>
    </w:tbl>
    <w:p w:rsidR="008F5100" w:rsidRDefault="008F5100" w:rsidP="000C45FF">
      <w:pPr>
        <w:tabs>
          <w:tab w:val="left" w:pos="990"/>
        </w:tabs>
      </w:pPr>
    </w:p>
    <w:sectPr w:rsidR="008F5100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420" w:rsidRDefault="000B4420" w:rsidP="000C45FF">
      <w:r>
        <w:separator/>
      </w:r>
    </w:p>
  </w:endnote>
  <w:endnote w:type="continuationSeparator" w:id="0">
    <w:p w:rsidR="000B4420" w:rsidRDefault="000B442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420" w:rsidRDefault="000B4420" w:rsidP="000C45FF">
      <w:r>
        <w:separator/>
      </w:r>
    </w:p>
  </w:footnote>
  <w:footnote w:type="continuationSeparator" w:id="0">
    <w:p w:rsidR="000B4420" w:rsidRDefault="000B442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02E" w:rsidRDefault="00C4602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CC"/>
    <w:rsid w:val="00036450"/>
    <w:rsid w:val="00094499"/>
    <w:rsid w:val="000B4420"/>
    <w:rsid w:val="000C45FF"/>
    <w:rsid w:val="000E3FD1"/>
    <w:rsid w:val="00112054"/>
    <w:rsid w:val="00145D7E"/>
    <w:rsid w:val="001478FC"/>
    <w:rsid w:val="001525E1"/>
    <w:rsid w:val="00180329"/>
    <w:rsid w:val="0019001F"/>
    <w:rsid w:val="001A74A5"/>
    <w:rsid w:val="001B2ABD"/>
    <w:rsid w:val="001E0391"/>
    <w:rsid w:val="001E1759"/>
    <w:rsid w:val="001F1ECC"/>
    <w:rsid w:val="002131EF"/>
    <w:rsid w:val="002247A4"/>
    <w:rsid w:val="002400EB"/>
    <w:rsid w:val="00256CF7"/>
    <w:rsid w:val="00281FD5"/>
    <w:rsid w:val="0030481B"/>
    <w:rsid w:val="003156FC"/>
    <w:rsid w:val="003254B5"/>
    <w:rsid w:val="003519FA"/>
    <w:rsid w:val="0037121F"/>
    <w:rsid w:val="003A6B7D"/>
    <w:rsid w:val="003B06CA"/>
    <w:rsid w:val="004071FC"/>
    <w:rsid w:val="00445947"/>
    <w:rsid w:val="0048068E"/>
    <w:rsid w:val="004813B3"/>
    <w:rsid w:val="00496591"/>
    <w:rsid w:val="004B2BCC"/>
    <w:rsid w:val="004C63E4"/>
    <w:rsid w:val="004D3011"/>
    <w:rsid w:val="005262AC"/>
    <w:rsid w:val="005D4CC2"/>
    <w:rsid w:val="005E39D5"/>
    <w:rsid w:val="00600670"/>
    <w:rsid w:val="0062123A"/>
    <w:rsid w:val="00646E75"/>
    <w:rsid w:val="006771D0"/>
    <w:rsid w:val="0068518C"/>
    <w:rsid w:val="00715FCB"/>
    <w:rsid w:val="00743101"/>
    <w:rsid w:val="007775E1"/>
    <w:rsid w:val="007867A0"/>
    <w:rsid w:val="007927F5"/>
    <w:rsid w:val="007B5AFC"/>
    <w:rsid w:val="00802CA0"/>
    <w:rsid w:val="008B6015"/>
    <w:rsid w:val="008F510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02E"/>
    <w:rsid w:val="00C4674C"/>
    <w:rsid w:val="00C506CF"/>
    <w:rsid w:val="00C616C7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34E1"/>
    <w:rsid w:val="00F77FB9"/>
    <w:rsid w:val="00F962A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62962474878924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Public Speaking</c:v>
                </c:pt>
                <c:pt idx="2">
                  <c:v>Advanced IQ For Problem Solving</c:v>
                </c:pt>
                <c:pt idx="3">
                  <c:v>Flexibiltiy</c:v>
                </c:pt>
                <c:pt idx="4">
                  <c:v>Communication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804421664"/>
        <c:axId val="1804421120"/>
      </c:barChart>
      <c:catAx>
        <c:axId val="1804421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421120"/>
        <c:crosses val="autoZero"/>
        <c:auto val="1"/>
        <c:lblAlgn val="ctr"/>
        <c:lblOffset val="100"/>
        <c:noMultiLvlLbl val="0"/>
      </c:catAx>
      <c:valAx>
        <c:axId val="18044211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80442166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F182CE-1D37-4909-8CA2-13E89C81FEE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3600A501-E0E5-43D4-93A8-9BA066598A08}">
      <dgm:prSet phldrT="[Text]" phldr="1"/>
      <dgm:spPr/>
      <dgm:t>
        <a:bodyPr/>
        <a:lstStyle/>
        <a:p>
          <a:endParaRPr lang="en-US"/>
        </a:p>
      </dgm:t>
    </dgm:pt>
    <dgm:pt modelId="{D742FD0F-28D1-4231-B1E5-AA01C28BCEF6}" type="sibTrans" cxnId="{57426032-1EFE-4630-A57A-C0C49A907EC4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2000" b="-42000"/>
          </a:stretch>
        </a:blipFill>
      </dgm:spPr>
      <dgm:t>
        <a:bodyPr/>
        <a:lstStyle/>
        <a:p>
          <a:endParaRPr lang="en-US"/>
        </a:p>
      </dgm:t>
    </dgm:pt>
    <dgm:pt modelId="{FE0AC81E-D797-4D79-BCF1-018F35AE8367}" type="parTrans" cxnId="{57426032-1EFE-4630-A57A-C0C49A907EC4}">
      <dgm:prSet/>
      <dgm:spPr/>
      <dgm:t>
        <a:bodyPr/>
        <a:lstStyle/>
        <a:p>
          <a:endParaRPr lang="en-US"/>
        </a:p>
      </dgm:t>
    </dgm:pt>
    <dgm:pt modelId="{D4C467FB-5AB8-4CFD-8A2C-84226997D392}" type="pres">
      <dgm:prSet presAssocID="{F0F182CE-1D37-4909-8CA2-13E89C81FEE6}" presName="Name0" presStyleCnt="0">
        <dgm:presLayoutVars>
          <dgm:chMax val="7"/>
          <dgm:chPref val="7"/>
          <dgm:dir/>
        </dgm:presLayoutVars>
      </dgm:prSet>
      <dgm:spPr/>
    </dgm:pt>
    <dgm:pt modelId="{07C2AFFD-CED1-4041-BCAC-54BFCA4D94D0}" type="pres">
      <dgm:prSet presAssocID="{F0F182CE-1D37-4909-8CA2-13E89C81FEE6}" presName="Name1" presStyleCnt="0"/>
      <dgm:spPr/>
    </dgm:pt>
    <dgm:pt modelId="{CBC900E7-CBC6-47C9-B25A-B2912D49CB1A}" type="pres">
      <dgm:prSet presAssocID="{D742FD0F-28D1-4231-B1E5-AA01C28BCEF6}" presName="picture_1" presStyleCnt="0"/>
      <dgm:spPr/>
    </dgm:pt>
    <dgm:pt modelId="{A4681C88-1104-4B79-9A82-40407FD9211B}" type="pres">
      <dgm:prSet presAssocID="{D742FD0F-28D1-4231-B1E5-AA01C28BCEF6}" presName="pictureRepeatNode" presStyleLbl="alignImgPlace1" presStyleIdx="0" presStyleCnt="1" custScaleX="200000" custScaleY="209562"/>
      <dgm:spPr/>
      <dgm:t>
        <a:bodyPr/>
        <a:lstStyle/>
        <a:p>
          <a:endParaRPr lang="en-US"/>
        </a:p>
      </dgm:t>
    </dgm:pt>
    <dgm:pt modelId="{16129011-39DE-415B-B532-5E4EADCAC139}" type="pres">
      <dgm:prSet presAssocID="{3600A501-E0E5-43D4-93A8-9BA066598A08}" presName="text_1" presStyleLbl="node1" presStyleIdx="0" presStyleCnt="0" custFlipHor="1" custScaleX="7684" custScaleY="1428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5CAC97C-74D5-4AE0-BF15-66718485AF08}" type="presOf" srcId="{3600A501-E0E5-43D4-93A8-9BA066598A08}" destId="{16129011-39DE-415B-B532-5E4EADCAC139}" srcOrd="0" destOrd="0" presId="urn:microsoft.com/office/officeart/2008/layout/CircularPictureCallout"/>
    <dgm:cxn modelId="{F01B02FC-024F-4CA6-BAE0-FAF8843C9F39}" type="presOf" srcId="{F0F182CE-1D37-4909-8CA2-13E89C81FEE6}" destId="{D4C467FB-5AB8-4CFD-8A2C-84226997D392}" srcOrd="0" destOrd="0" presId="urn:microsoft.com/office/officeart/2008/layout/CircularPictureCallout"/>
    <dgm:cxn modelId="{57426032-1EFE-4630-A57A-C0C49A907EC4}" srcId="{F0F182CE-1D37-4909-8CA2-13E89C81FEE6}" destId="{3600A501-E0E5-43D4-93A8-9BA066598A08}" srcOrd="0" destOrd="0" parTransId="{FE0AC81E-D797-4D79-BCF1-018F35AE8367}" sibTransId="{D742FD0F-28D1-4231-B1E5-AA01C28BCEF6}"/>
    <dgm:cxn modelId="{23C4AEB1-1196-425F-BF44-A2B17A325A23}" type="presOf" srcId="{D742FD0F-28D1-4231-B1E5-AA01C28BCEF6}" destId="{A4681C88-1104-4B79-9A82-40407FD9211B}" srcOrd="0" destOrd="0" presId="urn:microsoft.com/office/officeart/2008/layout/CircularPictureCallout"/>
    <dgm:cxn modelId="{E2ECAF9E-9AE0-4DE5-BA27-55566446E49E}" type="presParOf" srcId="{D4C467FB-5AB8-4CFD-8A2C-84226997D392}" destId="{07C2AFFD-CED1-4041-BCAC-54BFCA4D94D0}" srcOrd="0" destOrd="0" presId="urn:microsoft.com/office/officeart/2008/layout/CircularPictureCallout"/>
    <dgm:cxn modelId="{7E388055-0221-45CE-AF58-0E3741A6AB44}" type="presParOf" srcId="{07C2AFFD-CED1-4041-BCAC-54BFCA4D94D0}" destId="{CBC900E7-CBC6-47C9-B25A-B2912D49CB1A}" srcOrd="0" destOrd="0" presId="urn:microsoft.com/office/officeart/2008/layout/CircularPictureCallout"/>
    <dgm:cxn modelId="{BFEF7DB6-F457-49C6-8D1A-5F827BD4BE79}" type="presParOf" srcId="{CBC900E7-CBC6-47C9-B25A-B2912D49CB1A}" destId="{A4681C88-1104-4B79-9A82-40407FD9211B}" srcOrd="0" destOrd="0" presId="urn:microsoft.com/office/officeart/2008/layout/CircularPictureCallout"/>
    <dgm:cxn modelId="{212880F7-4902-4620-9AD0-0349104AEA9B}" type="presParOf" srcId="{07C2AFFD-CED1-4041-BCAC-54BFCA4D94D0}" destId="{16129011-39DE-415B-B532-5E4EADCAC139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681C88-1104-4B79-9A82-40407FD9211B}">
      <dsp:nvSpPr>
        <dsp:cNvPr id="0" name=""/>
        <dsp:cNvSpPr/>
      </dsp:nvSpPr>
      <dsp:spPr>
        <a:xfrm>
          <a:off x="0" y="28573"/>
          <a:ext cx="2390775" cy="250507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2000" b="-4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129011-39DE-415B-B532-5E4EADCAC139}">
      <dsp:nvSpPr>
        <dsp:cNvPr id="0" name=""/>
        <dsp:cNvSpPr/>
      </dsp:nvSpPr>
      <dsp:spPr>
        <a:xfrm flipH="1">
          <a:off x="1165994" y="1233593"/>
          <a:ext cx="58786" cy="5636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65994" y="1233593"/>
        <a:ext cx="58786" cy="5636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391B9ACF544E528E03CEFC755B6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88144-2237-465D-8B2F-6D3F411CF663}"/>
      </w:docPartPr>
      <w:docPartBody>
        <w:p w:rsidR="00D71F68" w:rsidRDefault="000C2B14">
          <w:pPr>
            <w:pStyle w:val="10391B9ACF544E528E03CEFC755B629F"/>
          </w:pPr>
          <w:r w:rsidRPr="00D5459D">
            <w:t>Profile</w:t>
          </w:r>
        </w:p>
      </w:docPartBody>
    </w:docPart>
    <w:docPart>
      <w:docPartPr>
        <w:name w:val="25FF9C796CDA4ED79DF30F73F1CC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F3EAF-66E1-4A88-B059-97F422D79A76}"/>
      </w:docPartPr>
      <w:docPartBody>
        <w:p w:rsidR="000C2B14" w:rsidRDefault="000C2B14">
          <w:pPr>
            <w:pStyle w:val="25FF9C796CDA4ED79DF30F73F1CC3E92"/>
          </w:pPr>
          <w:r w:rsidRPr="00CB0055">
            <w:t>Contact</w:t>
          </w:r>
        </w:p>
      </w:docPartBody>
    </w:docPart>
    <w:docPart>
      <w:docPartPr>
        <w:name w:val="4C275CC30A4B4248B2C02A81A36E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3C2C8-AE2B-415D-8CC6-BEDFEFD1838E}"/>
      </w:docPartPr>
      <w:docPartBody>
        <w:p w:rsidR="000C2B14" w:rsidRDefault="000C2B14">
          <w:pPr>
            <w:pStyle w:val="4C275CC30A4B4248B2C02A81A36E868E"/>
          </w:pPr>
          <w:r w:rsidRPr="004D3011">
            <w:t>PHONE:</w:t>
          </w:r>
        </w:p>
      </w:docPartBody>
    </w:docPart>
    <w:docPart>
      <w:docPartPr>
        <w:name w:val="BF0A0D1DAA5A4D049B093D719BEFE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624AA-8A0F-4E69-8BD8-8BE604CDEA61}"/>
      </w:docPartPr>
      <w:docPartBody>
        <w:p w:rsidR="000C2B14" w:rsidRDefault="000C2B14">
          <w:pPr>
            <w:pStyle w:val="BF0A0D1DAA5A4D049B093D719BEFEE23"/>
          </w:pPr>
          <w:r w:rsidRPr="004D3011">
            <w:t>WEBSITE:</w:t>
          </w:r>
        </w:p>
      </w:docPartBody>
    </w:docPart>
    <w:docPart>
      <w:docPartPr>
        <w:name w:val="56C2CEFC6F0E4A20A445F9EB16283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536A5-DAA9-4BFF-B10C-5F32F5E250CB}"/>
      </w:docPartPr>
      <w:docPartBody>
        <w:p w:rsidR="000C2B14" w:rsidRDefault="000C2B14">
          <w:pPr>
            <w:pStyle w:val="56C2CEFC6F0E4A20A445F9EB162833D0"/>
          </w:pPr>
          <w:r w:rsidRPr="004D3011">
            <w:t>EMAIL:</w:t>
          </w:r>
        </w:p>
      </w:docPartBody>
    </w:docPart>
    <w:docPart>
      <w:docPartPr>
        <w:name w:val="B2E5EDEF0F8D40859BA7F99341283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A1AC-9B46-4F32-8050-18798AD053B1}"/>
      </w:docPartPr>
      <w:docPartBody>
        <w:p w:rsidR="000C2B14" w:rsidRDefault="000C2B14">
          <w:pPr>
            <w:pStyle w:val="B2E5EDEF0F8D40859BA7F99341283C1B"/>
          </w:pPr>
          <w:r w:rsidRPr="00CB0055">
            <w:t>Hobbies</w:t>
          </w:r>
        </w:p>
      </w:docPartBody>
    </w:docPart>
    <w:docPart>
      <w:docPartPr>
        <w:name w:val="1197B9EDA5704092A657DF2506562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A058-2838-4BFF-A9F9-7F6585F31145}"/>
      </w:docPartPr>
      <w:docPartBody>
        <w:p w:rsidR="000C2B14" w:rsidRDefault="000C2B14">
          <w:pPr>
            <w:pStyle w:val="1197B9EDA5704092A657DF25065620F8"/>
          </w:pPr>
          <w:r w:rsidRPr="00036450">
            <w:t>EDUCATION</w:t>
          </w:r>
        </w:p>
      </w:docPartBody>
    </w:docPart>
    <w:docPart>
      <w:docPartPr>
        <w:name w:val="56FF0DB3BD3F4CE0B4EFCBBF6C03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647AC-BF38-4909-BCEB-8C2B3078D339}"/>
      </w:docPartPr>
      <w:docPartBody>
        <w:p w:rsidR="000C2B14" w:rsidRDefault="000C2B14">
          <w:pPr>
            <w:pStyle w:val="56FF0DB3BD3F4CE0B4EFCBBF6C03D88D"/>
          </w:pPr>
          <w:r w:rsidRPr="00B359E4">
            <w:t>[Dates From]</w:t>
          </w:r>
        </w:p>
      </w:docPartBody>
    </w:docPart>
    <w:docPart>
      <w:docPartPr>
        <w:name w:val="B9021252B165464698838BD75D5E7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5028-4F80-4320-BAD1-A962394FD3FC}"/>
      </w:docPartPr>
      <w:docPartBody>
        <w:p w:rsidR="000C2B14" w:rsidRDefault="000C2B14">
          <w:pPr>
            <w:pStyle w:val="B9021252B165464698838BD75D5E7D29"/>
          </w:pPr>
          <w:r w:rsidRPr="00B359E4">
            <w:t>[To]</w:t>
          </w:r>
        </w:p>
      </w:docPartBody>
    </w:docPart>
    <w:docPart>
      <w:docPartPr>
        <w:name w:val="283F3FF8DAE640C9AAB37CC1BDED7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BA73A-6292-4E67-A3D2-B139AADFDF3E}"/>
      </w:docPartPr>
      <w:docPartBody>
        <w:p w:rsidR="000C2B14" w:rsidRDefault="000C2B14">
          <w:pPr>
            <w:pStyle w:val="283F3FF8DAE640C9AAB37CC1BDED7999"/>
          </w:pPr>
          <w:r w:rsidRPr="00B359E4">
            <w:t>[Dates From]</w:t>
          </w:r>
        </w:p>
      </w:docPartBody>
    </w:docPart>
    <w:docPart>
      <w:docPartPr>
        <w:name w:val="8CDAE0C47AF44F6E976F1A2B319DB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FA696-0AF9-4562-BEC9-A3AB4B07595B}"/>
      </w:docPartPr>
      <w:docPartBody>
        <w:p w:rsidR="000C2B14" w:rsidRDefault="000C2B14">
          <w:pPr>
            <w:pStyle w:val="8CDAE0C47AF44F6E976F1A2B319DBE0C"/>
          </w:pPr>
          <w:r w:rsidRPr="00B359E4">
            <w:t>[To]</w:t>
          </w:r>
        </w:p>
      </w:docPartBody>
    </w:docPart>
    <w:docPart>
      <w:docPartPr>
        <w:name w:val="9CC507D13ECC4A47B2BE56639E30A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9DEF1-3DDE-47C7-B00B-03DDDDDC6167}"/>
      </w:docPartPr>
      <w:docPartBody>
        <w:p w:rsidR="000C2B14" w:rsidRDefault="000C2B14">
          <w:pPr>
            <w:pStyle w:val="9CC507D13ECC4A47B2BE56639E30A846"/>
          </w:pPr>
          <w:r w:rsidRPr="00036450">
            <w:t>WORK EXPERIENCE</w:t>
          </w:r>
        </w:p>
      </w:docPartBody>
    </w:docPart>
    <w:docPart>
      <w:docPartPr>
        <w:name w:val="B54746F1539C447AB462B0487E91A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9D9EF-B111-488C-8B06-8C8C69192937}"/>
      </w:docPartPr>
      <w:docPartBody>
        <w:p w:rsidR="000C2B14" w:rsidRDefault="000C2B14">
          <w:pPr>
            <w:pStyle w:val="B54746F1539C447AB462B0487E91A6FC"/>
          </w:pPr>
          <w:r w:rsidRPr="00036450">
            <w:t>[Dates From]</w:t>
          </w:r>
        </w:p>
      </w:docPartBody>
    </w:docPart>
    <w:docPart>
      <w:docPartPr>
        <w:name w:val="B4C2D3E059F04E3ABEEA97E8D7E2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BB19D-8AC6-4193-AC2C-004AE47124EE}"/>
      </w:docPartPr>
      <w:docPartBody>
        <w:p w:rsidR="000C2B14" w:rsidRDefault="000C2B14">
          <w:pPr>
            <w:pStyle w:val="B4C2D3E059F04E3ABEEA97E8D7E2AF3C"/>
          </w:pPr>
          <w:r w:rsidRPr="00036450">
            <w:t>[To]</w:t>
          </w:r>
        </w:p>
      </w:docPartBody>
    </w:docPart>
    <w:docPart>
      <w:docPartPr>
        <w:name w:val="2A575B35CF1A4E518EE6651004423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D567A-F046-453A-92A3-FFABD8E8821C}"/>
      </w:docPartPr>
      <w:docPartBody>
        <w:p w:rsidR="000C2B14" w:rsidRDefault="000C2B14">
          <w:pPr>
            <w:pStyle w:val="2A575B35CF1A4E518EE66510044238AB"/>
          </w:pPr>
          <w:r w:rsidRPr="004D3011">
            <w:t>[Dates From]</w:t>
          </w:r>
        </w:p>
      </w:docPartBody>
    </w:docPart>
    <w:docPart>
      <w:docPartPr>
        <w:name w:val="F4E8B352589D43C3B1B1707FDA62E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27C62-2142-4ECD-91C4-AE9F2C6CD551}"/>
      </w:docPartPr>
      <w:docPartBody>
        <w:p w:rsidR="000C2B14" w:rsidRDefault="000C2B14">
          <w:pPr>
            <w:pStyle w:val="F4E8B352589D43C3B1B1707FDA62E34A"/>
          </w:pPr>
          <w:r w:rsidRPr="004D3011">
            <w:t>[To]</w:t>
          </w:r>
        </w:p>
      </w:docPartBody>
    </w:docPart>
    <w:docPart>
      <w:docPartPr>
        <w:name w:val="A48B00FD5B024664860EC4EE05D2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5F9EC-E5F3-4867-8E5C-9AB4D9B26E4D}"/>
      </w:docPartPr>
      <w:docPartBody>
        <w:p w:rsidR="000C2B14" w:rsidRDefault="000C2B14">
          <w:pPr>
            <w:pStyle w:val="A48B00FD5B024664860EC4EE05D2618F"/>
          </w:pPr>
          <w:r w:rsidRPr="004D3011">
            <w:t>[Dates From]</w:t>
          </w:r>
        </w:p>
      </w:docPartBody>
    </w:docPart>
    <w:docPart>
      <w:docPartPr>
        <w:name w:val="23233E6E2F68431DBB6DDBC7239C0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0328-71E7-48D9-BCA0-9746CD2AA193}"/>
      </w:docPartPr>
      <w:docPartBody>
        <w:p w:rsidR="000C2B14" w:rsidRDefault="000C2B14">
          <w:pPr>
            <w:pStyle w:val="23233E6E2F68431DBB6DDBC7239C00D1"/>
          </w:pPr>
          <w:r w:rsidRPr="004D3011">
            <w:t>[To]</w:t>
          </w:r>
        </w:p>
      </w:docPartBody>
    </w:docPart>
    <w:docPart>
      <w:docPartPr>
        <w:name w:val="DD7042486883420D8EAEBEFFB53A9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E6F12-5E3D-4F04-AAAE-972693AA3C36}"/>
      </w:docPartPr>
      <w:docPartBody>
        <w:p w:rsidR="000C2B14" w:rsidRDefault="000C2B14">
          <w:pPr>
            <w:pStyle w:val="DD7042486883420D8EAEBEFFB53A946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14"/>
    <w:rsid w:val="000C2B14"/>
    <w:rsid w:val="00D71F68"/>
    <w:rsid w:val="00F0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4C4EC6D1B42978AE35F58975C1E8F">
    <w:name w:val="5774C4EC6D1B42978AE35F58975C1E8F"/>
  </w:style>
  <w:style w:type="paragraph" w:customStyle="1" w:styleId="E4950680BE224005BC1EEE2E053F9D28">
    <w:name w:val="E4950680BE224005BC1EEE2E053F9D28"/>
  </w:style>
  <w:style w:type="paragraph" w:customStyle="1" w:styleId="10391B9ACF544E528E03CEFC755B629F">
    <w:name w:val="10391B9ACF544E528E03CEFC755B629F"/>
  </w:style>
  <w:style w:type="paragraph" w:customStyle="1" w:styleId="8DA7766322BB4196A18A4ED77DB65190">
    <w:name w:val="8DA7766322BB4196A18A4ED77DB65190"/>
  </w:style>
  <w:style w:type="paragraph" w:customStyle="1" w:styleId="25FF9C796CDA4ED79DF30F73F1CC3E92">
    <w:name w:val="25FF9C796CDA4ED79DF30F73F1CC3E92"/>
  </w:style>
  <w:style w:type="paragraph" w:customStyle="1" w:styleId="4C275CC30A4B4248B2C02A81A36E868E">
    <w:name w:val="4C275CC30A4B4248B2C02A81A36E868E"/>
  </w:style>
  <w:style w:type="paragraph" w:customStyle="1" w:styleId="DFE113B522D441BF99DE6DFC74CB37BE">
    <w:name w:val="DFE113B522D441BF99DE6DFC74CB37BE"/>
  </w:style>
  <w:style w:type="paragraph" w:customStyle="1" w:styleId="BF0A0D1DAA5A4D049B093D719BEFEE23">
    <w:name w:val="BF0A0D1DAA5A4D049B093D719BEFEE23"/>
  </w:style>
  <w:style w:type="paragraph" w:customStyle="1" w:styleId="30C858667F0E40B6897415A10EF19E17">
    <w:name w:val="30C858667F0E40B6897415A10EF19E17"/>
  </w:style>
  <w:style w:type="paragraph" w:customStyle="1" w:styleId="56C2CEFC6F0E4A20A445F9EB162833D0">
    <w:name w:val="56C2CEFC6F0E4A20A445F9EB162833D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2E2446A53C94B7F8FC2C6F15729A8E1">
    <w:name w:val="12E2446A53C94B7F8FC2C6F15729A8E1"/>
  </w:style>
  <w:style w:type="paragraph" w:customStyle="1" w:styleId="B2E5EDEF0F8D40859BA7F99341283C1B">
    <w:name w:val="B2E5EDEF0F8D40859BA7F99341283C1B"/>
  </w:style>
  <w:style w:type="paragraph" w:customStyle="1" w:styleId="EB6BB3D1CAC841DCB2D24B18032C4C5C">
    <w:name w:val="EB6BB3D1CAC841DCB2D24B18032C4C5C"/>
  </w:style>
  <w:style w:type="paragraph" w:customStyle="1" w:styleId="D62933C8BAF442EFBC9B0A16EF4D6E09">
    <w:name w:val="D62933C8BAF442EFBC9B0A16EF4D6E09"/>
  </w:style>
  <w:style w:type="paragraph" w:customStyle="1" w:styleId="CA585DDFA2C544C0BC888E16DB3CC1CA">
    <w:name w:val="CA585DDFA2C544C0BC888E16DB3CC1CA"/>
  </w:style>
  <w:style w:type="paragraph" w:customStyle="1" w:styleId="0B6BE352C3B7469FA639FC9A4824AB4B">
    <w:name w:val="0B6BE352C3B7469FA639FC9A4824AB4B"/>
  </w:style>
  <w:style w:type="paragraph" w:customStyle="1" w:styleId="1197B9EDA5704092A657DF25065620F8">
    <w:name w:val="1197B9EDA5704092A657DF25065620F8"/>
  </w:style>
  <w:style w:type="paragraph" w:customStyle="1" w:styleId="20DA0FCE1CF747B498B89906E4C619E2">
    <w:name w:val="20DA0FCE1CF747B498B89906E4C619E2"/>
  </w:style>
  <w:style w:type="paragraph" w:customStyle="1" w:styleId="56FF0DB3BD3F4CE0B4EFCBBF6C03D88D">
    <w:name w:val="56FF0DB3BD3F4CE0B4EFCBBF6C03D88D"/>
  </w:style>
  <w:style w:type="paragraph" w:customStyle="1" w:styleId="B9021252B165464698838BD75D5E7D29">
    <w:name w:val="B9021252B165464698838BD75D5E7D29"/>
  </w:style>
  <w:style w:type="paragraph" w:customStyle="1" w:styleId="2DD3E9321DC143B7A1EA3AC9EE39001A">
    <w:name w:val="2DD3E9321DC143B7A1EA3AC9EE39001A"/>
  </w:style>
  <w:style w:type="paragraph" w:customStyle="1" w:styleId="283F3FF8DAE640C9AAB37CC1BDED7999">
    <w:name w:val="283F3FF8DAE640C9AAB37CC1BDED7999"/>
  </w:style>
  <w:style w:type="paragraph" w:customStyle="1" w:styleId="8CDAE0C47AF44F6E976F1A2B319DBE0C">
    <w:name w:val="8CDAE0C47AF44F6E976F1A2B319DBE0C"/>
  </w:style>
  <w:style w:type="paragraph" w:customStyle="1" w:styleId="055F0081C97C45B793B7C7CE85040881">
    <w:name w:val="055F0081C97C45B793B7C7CE85040881"/>
  </w:style>
  <w:style w:type="paragraph" w:customStyle="1" w:styleId="9CC507D13ECC4A47B2BE56639E30A846">
    <w:name w:val="9CC507D13ECC4A47B2BE56639E30A846"/>
  </w:style>
  <w:style w:type="paragraph" w:customStyle="1" w:styleId="4E4920C0B33E4058BDAC3C53762B539D">
    <w:name w:val="4E4920C0B33E4058BDAC3C53762B539D"/>
  </w:style>
  <w:style w:type="paragraph" w:customStyle="1" w:styleId="1F207BE39C87407A9DE750F25058F0F2">
    <w:name w:val="1F207BE39C87407A9DE750F25058F0F2"/>
  </w:style>
  <w:style w:type="paragraph" w:customStyle="1" w:styleId="B54746F1539C447AB462B0487E91A6FC">
    <w:name w:val="B54746F1539C447AB462B0487E91A6FC"/>
  </w:style>
  <w:style w:type="paragraph" w:customStyle="1" w:styleId="B4C2D3E059F04E3ABEEA97E8D7E2AF3C">
    <w:name w:val="B4C2D3E059F04E3ABEEA97E8D7E2AF3C"/>
  </w:style>
  <w:style w:type="paragraph" w:customStyle="1" w:styleId="5D019030F7534F7E94BEDB9DA64F969F">
    <w:name w:val="5D019030F7534F7E94BEDB9DA64F969F"/>
  </w:style>
  <w:style w:type="paragraph" w:customStyle="1" w:styleId="F57A917ADCC040DE8CF913E000142EB4">
    <w:name w:val="F57A917ADCC040DE8CF913E000142EB4"/>
  </w:style>
  <w:style w:type="paragraph" w:customStyle="1" w:styleId="775DB0A12E4F43798A6A8145BC54FB66">
    <w:name w:val="775DB0A12E4F43798A6A8145BC54FB66"/>
  </w:style>
  <w:style w:type="paragraph" w:customStyle="1" w:styleId="2A575B35CF1A4E518EE66510044238AB">
    <w:name w:val="2A575B35CF1A4E518EE66510044238AB"/>
  </w:style>
  <w:style w:type="paragraph" w:customStyle="1" w:styleId="F4E8B352589D43C3B1B1707FDA62E34A">
    <w:name w:val="F4E8B352589D43C3B1B1707FDA62E34A"/>
  </w:style>
  <w:style w:type="paragraph" w:customStyle="1" w:styleId="5F7A2ACCA6B94B0D8062BC4A4590A22A">
    <w:name w:val="5F7A2ACCA6B94B0D8062BC4A4590A22A"/>
  </w:style>
  <w:style w:type="paragraph" w:customStyle="1" w:styleId="3F8B91BE60FE4C5B82BA2DDAF348FC77">
    <w:name w:val="3F8B91BE60FE4C5B82BA2DDAF348FC77"/>
  </w:style>
  <w:style w:type="paragraph" w:customStyle="1" w:styleId="8CB842BAD29041D3A2BA0ED68C4835D6">
    <w:name w:val="8CB842BAD29041D3A2BA0ED68C4835D6"/>
  </w:style>
  <w:style w:type="paragraph" w:customStyle="1" w:styleId="A48B00FD5B024664860EC4EE05D2618F">
    <w:name w:val="A48B00FD5B024664860EC4EE05D2618F"/>
  </w:style>
  <w:style w:type="paragraph" w:customStyle="1" w:styleId="23233E6E2F68431DBB6DDBC7239C00D1">
    <w:name w:val="23233E6E2F68431DBB6DDBC7239C00D1"/>
  </w:style>
  <w:style w:type="paragraph" w:customStyle="1" w:styleId="8B731B5017D84F298D7BEE18315E0876">
    <w:name w:val="8B731B5017D84F298D7BEE18315E087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D7042486883420D8EAEBEFFB53A9465">
    <w:name w:val="DD7042486883420D8EAEBEFFB53A9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2021-06-29T08:51:00Z</dcterms:created>
  <dcterms:modified xsi:type="dcterms:W3CDTF">2021-06-29T08:51:00Z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